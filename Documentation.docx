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14:paraId="35E54EB4" w14:textId="77777777" w:rsidR="00FA60C3" w:rsidRDefault="00EB4A65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35E54EF9" wp14:editId="35E54EFA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3867150</wp:posOffset>
                    </wp:positionV>
                    <wp:extent cx="5943600" cy="1374775"/>
                    <wp:effectExtent l="0" t="0" r="0" b="0"/>
                    <wp:wrapNone/>
                    <wp:docPr id="10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37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54F18" w14:textId="77777777" w:rsidR="003E105C" w:rsidRDefault="0000000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placeholder>
                                      <w:docPart w:val="B8CA8CF55C464C69A363B658009AC1C9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105C">
                                      <w:rPr>
                                        <w:b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35E54F19" w14:textId="53740887" w:rsidR="003E105C" w:rsidRPr="00A95999" w:rsidRDefault="0000000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theme="minorHAnsi"/>
                                      <w:color w:val="auto"/>
                                      <w:sz w:val="44"/>
                                      <w:szCs w:val="44"/>
                                    </w:rPr>
                                    <w:id w:val="1551723"/>
                                    <w:placeholder>
                                      <w:docPart w:val="5E9B1B0F88304D159CDE7CEAE7551AF8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E32A8D">
                                      <w:rPr>
                                        <w:rFonts w:ascii="Calibri" w:hAnsi="Calibri" w:cstheme="minorHAnsi"/>
                                        <w:color w:val="auto"/>
                                        <w:sz w:val="44"/>
                                        <w:szCs w:val="44"/>
                                      </w:rPr>
                                      <w:t>Bereket Takiso</w:t>
                                    </w:r>
                                  </w:sdtContent>
                                </w:sdt>
                              </w:p>
                              <w:p w14:paraId="35E54F1A" w14:textId="46454409" w:rsidR="003E105C" w:rsidRPr="00A36796" w:rsidRDefault="00E32A8D" w:rsidP="00A36796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5E54EF9" id="Rectangle 42" o:spid="_x0000_s1026" style="position:absolute;margin-left:0;margin-top:304.5pt;width:468pt;height:108.25pt;z-index:25166387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" o:allowincell="f" filled="f" stroked="f" strokeweight=".25pt">
                    <v:textbox style="mso-fit-shape-to-text:t" inset=",18pt,,18pt">
                      <w:txbxContent>
                        <w:p w14:paraId="35E54F18" w14:textId="77777777" w:rsidR="003E105C" w:rsidRDefault="0000000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</w:rPr>
                              <w:id w:val="1551716"/>
                              <w:placeholder>
                                <w:docPart w:val="B8CA8CF55C464C69A363B658009AC1C9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3E105C">
                                <w:rPr>
                                  <w:b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35E54F19" w14:textId="53740887" w:rsidR="003E105C" w:rsidRPr="00A95999" w:rsidRDefault="0000000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Calibri" w:hAnsi="Calibri" w:cstheme="minorHAnsi"/>
                                <w:color w:val="auto"/>
                                <w:sz w:val="44"/>
                                <w:szCs w:val="44"/>
                              </w:rPr>
                              <w:id w:val="1551723"/>
                              <w:placeholder>
                                <w:docPart w:val="5E9B1B0F88304D159CDE7CEAE7551AF8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32A8D">
                                <w:rPr>
                                  <w:rFonts w:ascii="Calibri" w:hAnsi="Calibri" w:cstheme="minorHAnsi"/>
                                  <w:color w:val="auto"/>
                                  <w:sz w:val="44"/>
                                  <w:szCs w:val="44"/>
                                </w:rPr>
                                <w:t>Bereket Takiso</w:t>
                              </w:r>
                            </w:sdtContent>
                          </w:sdt>
                        </w:p>
                        <w:p w14:paraId="35E54F1A" w14:textId="46454409" w:rsidR="003E105C" w:rsidRPr="00A36796" w:rsidRDefault="00E32A8D" w:rsidP="00A36796">
                          <w:pPr>
                            <w:pStyle w:val="NoSpacing"/>
                            <w:jc w:val="center"/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  <w:t>2023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35E54EFB" wp14:editId="35E54E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3590" cy="9429115"/>
                    <wp:effectExtent l="8890" t="9525" r="10795" b="10160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3590" cy="94291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F8DDCEA" id="AutoShape 44" o:spid="_x0000_s1026" style="position:absolute;margin-left:0;margin-top:0;width:561.7pt;height:742.4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35E54EFD" wp14:editId="35E54E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9"/>
                                </w:tblGrid>
                                <w:tr w:rsidR="003E105C" w14:paraId="35E54F1C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5E54F1B" w14:textId="77777777" w:rsidR="003E105C" w:rsidRDefault="003E10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E105C" w14:paraId="35E54F1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35E54F1D" w14:textId="1E4E9C81" w:rsidR="003E105C" w:rsidRDefault="00000000" w:rsidP="00B8467D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DA6C8D" w:rsidRPr="00DA6C8D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MySQL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E105C" w14:paraId="35E54F2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5E54F1F" w14:textId="77777777" w:rsidR="003E105C" w:rsidRDefault="003E105C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E105C" w14:paraId="35E54F22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5E54F21" w14:textId="54EE6C31" w:rsidR="003E105C" w:rsidRDefault="00000000" w:rsidP="005D275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theme="minorHAnsi"/>
                                            <w:color w:val="auto"/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32A8D">
                                            <w:rPr>
                                              <w:rFonts w:ascii="Calibri" w:hAnsi="Calibri" w:cstheme="minorHAnsi"/>
                                              <w:color w:val="auto"/>
                                              <w:sz w:val="44"/>
                                              <w:szCs w:val="44"/>
                                            </w:rPr>
                                            <w:t>Car Rental Service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5E54F23" w14:textId="77777777" w:rsidR="003E105C" w:rsidRDefault="003E105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5E54EFD" id="Rectangle 43" o:spid="_x0000_s1027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9"/>
                          </w:tblGrid>
                          <w:tr w:rsidR="003E105C" w14:paraId="35E54F1C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5E54F1B" w14:textId="77777777" w:rsidR="003E105C" w:rsidRDefault="003E10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E105C" w14:paraId="35E54F1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35E54F1D" w14:textId="1E4E9C81" w:rsidR="003E105C" w:rsidRDefault="00000000" w:rsidP="00B8467D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DA6C8D" w:rsidRPr="00DA6C8D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MySQL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E105C" w14:paraId="35E54F2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5E54F1F" w14:textId="77777777" w:rsidR="003E105C" w:rsidRDefault="003E105C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E105C" w14:paraId="35E54F22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5E54F21" w14:textId="54EE6C31" w:rsidR="003E105C" w:rsidRDefault="00000000" w:rsidP="005D275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theme="minorHAnsi"/>
                                      <w:color w:val="auto"/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E32A8D">
                                      <w:rPr>
                                        <w:rFonts w:ascii="Calibri" w:hAnsi="Calibri" w:cstheme="minorHAnsi"/>
                                        <w:color w:val="auto"/>
                                        <w:sz w:val="44"/>
                                        <w:szCs w:val="44"/>
                                      </w:rPr>
                                      <w:t>Car Rental Service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5E54F23" w14:textId="77777777" w:rsidR="003E105C" w:rsidRDefault="003E105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38AE">
            <w:rPr>
              <w:smallCaps/>
            </w:rPr>
            <w:br w:type="page"/>
          </w:r>
        </w:p>
      </w:sdtContent>
    </w:sdt>
    <w:p w14:paraId="35E54EB5" w14:textId="4C8D16BD" w:rsidR="00FA60C3" w:rsidRDefault="00000000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383B1D1E6A014FF2928E85CD5BDCFE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A6C8D">
            <w:rPr>
              <w:smallCaps w:val="0"/>
            </w:rPr>
            <w:t>MySQL Project</w:t>
          </w:r>
        </w:sdtContent>
      </w:sdt>
    </w:p>
    <w:p w14:paraId="35E54EB6" w14:textId="77777777" w:rsidR="00FA60C3" w:rsidRPr="00267C55" w:rsidRDefault="00267C55" w:rsidP="00267C55">
      <w:pPr>
        <w:pStyle w:val="Subtitle"/>
        <w:spacing w:after="240"/>
        <w:rPr>
          <w:rFonts w:ascii="Calibri" w:hAnsi="Calibri"/>
          <w:sz w:val="44"/>
          <w:szCs w:val="44"/>
        </w:rPr>
      </w:pPr>
      <w:r w:rsidRPr="00267C55">
        <w:rPr>
          <w:rFonts w:ascii="Calibri" w:hAnsi="Calibri"/>
          <w:sz w:val="44"/>
          <w:szCs w:val="44"/>
        </w:rPr>
        <w:t>Executive Summary</w:t>
      </w:r>
    </w:p>
    <w:p w14:paraId="35E54EB7" w14:textId="77777777" w:rsidR="00D95493" w:rsidRPr="00D95493" w:rsidRDefault="00D95493" w:rsidP="00D95493">
      <w:pPr>
        <w:spacing w:after="240" w:line="240" w:lineRule="auto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Objective</w:t>
      </w:r>
    </w:p>
    <w:p w14:paraId="35E54EB8" w14:textId="56BC99F8" w:rsidR="00D95493" w:rsidRPr="00D95493" w:rsidRDefault="00E32A8D" w:rsidP="00D95493">
      <w:pPr>
        <w:spacing w:after="24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database is used to keep track of information about a car rental service, including available offices, cars, and insurance</w:t>
      </w:r>
      <w:r w:rsidR="00B027A9">
        <w:rPr>
          <w:rFonts w:ascii="Calibri" w:hAnsi="Calibri"/>
          <w:sz w:val="24"/>
          <w:szCs w:val="24"/>
        </w:rPr>
        <w:t xml:space="preserve"> providers</w:t>
      </w:r>
      <w:r>
        <w:rPr>
          <w:rFonts w:ascii="Calibri" w:hAnsi="Calibri"/>
          <w:sz w:val="24"/>
          <w:szCs w:val="24"/>
        </w:rPr>
        <w:t>.</w:t>
      </w:r>
    </w:p>
    <w:p w14:paraId="35E54EB9" w14:textId="77777777" w:rsidR="00D95493" w:rsidRPr="00D95493" w:rsidRDefault="00D95493" w:rsidP="00D95493">
      <w:pPr>
        <w:spacing w:after="240" w:line="240" w:lineRule="auto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Goals</w:t>
      </w:r>
    </w:p>
    <w:p w14:paraId="35E54EBA" w14:textId="2F6AA6F8" w:rsidR="00D95493" w:rsidRPr="00D95493" w:rsidRDefault="00E32A8D" w:rsidP="00D95493">
      <w:pPr>
        <w:spacing w:after="24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goal of this database is to provide a way to simply manage all of the information and data that pertains to a car rental service. This includes storing information relating to the operations of the service, as well as retrieving information through our queries. </w:t>
      </w:r>
    </w:p>
    <w:p w14:paraId="56BC3B10" w14:textId="77777777" w:rsidR="00410A48" w:rsidRDefault="00D95493" w:rsidP="00D95493">
      <w:pPr>
        <w:spacing w:after="240" w:line="240" w:lineRule="auto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b/>
          <w:sz w:val="28"/>
          <w:szCs w:val="28"/>
        </w:rPr>
        <w:t>Solution</w:t>
      </w:r>
    </w:p>
    <w:p w14:paraId="746B4A8D" w14:textId="56982959" w:rsidR="00E32A8D" w:rsidRPr="00410A48" w:rsidRDefault="00E32A8D" w:rsidP="00D95493">
      <w:pPr>
        <w:spacing w:after="24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Our proposed solution is to build a database with several different tables of information which relate to each other. These tables include </w:t>
      </w:r>
      <w:r>
        <w:rPr>
          <w:rFonts w:ascii="Calibri" w:hAnsi="Calibri"/>
          <w:b/>
          <w:bCs/>
          <w:i/>
          <w:iCs/>
          <w:sz w:val="24"/>
          <w:szCs w:val="24"/>
        </w:rPr>
        <w:t>Office, Customer, Car, Insurance, Office_has_customer</w:t>
      </w:r>
      <w:r w:rsidRPr="00E32A8D">
        <w:rPr>
          <w:rFonts w:ascii="Calibri" w:hAnsi="Calibri"/>
          <w:sz w:val="24"/>
          <w:szCs w:val="24"/>
        </w:rPr>
        <w:t>, and</w:t>
      </w:r>
      <w:r>
        <w:rPr>
          <w:rFonts w:ascii="Calibri" w:hAnsi="Calibri"/>
          <w:b/>
          <w:bCs/>
          <w:i/>
          <w:iCs/>
          <w:sz w:val="24"/>
          <w:szCs w:val="24"/>
        </w:rPr>
        <w:t xml:space="preserve"> Customer_car_rental</w:t>
      </w:r>
      <w:r w:rsidRPr="00E32A8D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Creating these tables </w:t>
      </w:r>
      <w:r w:rsidR="00410A48">
        <w:rPr>
          <w:rFonts w:ascii="Calibri" w:hAnsi="Calibri"/>
          <w:sz w:val="24"/>
          <w:szCs w:val="24"/>
        </w:rPr>
        <w:t>allows</w:t>
      </w:r>
      <w:r>
        <w:rPr>
          <w:rFonts w:ascii="Calibri" w:hAnsi="Calibri"/>
          <w:sz w:val="24"/>
          <w:szCs w:val="24"/>
        </w:rPr>
        <w:t xml:space="preserve"> us to represent the important </w:t>
      </w:r>
      <w:r w:rsidR="00410A48">
        <w:rPr>
          <w:rFonts w:ascii="Calibri" w:hAnsi="Calibri"/>
          <w:sz w:val="24"/>
          <w:szCs w:val="24"/>
        </w:rPr>
        <w:t xml:space="preserve">aspects of a car rental service, as well as provide relationships between them. By using these tables, we can create queries to provide any information needed to operate the service. </w:t>
      </w:r>
    </w:p>
    <w:p w14:paraId="3954984A" w14:textId="333A6FF2" w:rsidR="00E32A8D" w:rsidRPr="00D95493" w:rsidRDefault="00E32A8D" w:rsidP="00D95493">
      <w:pPr>
        <w:spacing w:after="24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project will be implemented in SQL using MySQL Workbench. </w:t>
      </w:r>
    </w:p>
    <w:p w14:paraId="35E54EBD" w14:textId="77777777" w:rsidR="00D95493" w:rsidRPr="00D95493" w:rsidRDefault="00D95493" w:rsidP="00D95493">
      <w:pPr>
        <w:spacing w:after="240" w:line="240" w:lineRule="auto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Benefits to Users</w:t>
      </w:r>
    </w:p>
    <w:p w14:paraId="35E54EBE" w14:textId="0F456F93" w:rsidR="00D95493" w:rsidRPr="00D95493" w:rsidRDefault="00410A48" w:rsidP="00D95493">
      <w:pPr>
        <w:spacing w:after="24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database provides a simple and easy method to organize, retrieve, and manipulate all information necessary to the operation of a car rental service. </w:t>
      </w:r>
    </w:p>
    <w:p w14:paraId="35E54EBF" w14:textId="77777777" w:rsidR="00D95493" w:rsidRPr="00D95493" w:rsidRDefault="00D95493" w:rsidP="00D95493">
      <w:pPr>
        <w:spacing w:after="240" w:line="240" w:lineRule="auto"/>
        <w:rPr>
          <w:rFonts w:ascii="Calibri" w:hAnsi="Calibri"/>
          <w:b/>
          <w:sz w:val="28"/>
          <w:szCs w:val="28"/>
        </w:rPr>
      </w:pPr>
      <w:r w:rsidRPr="00D95493">
        <w:rPr>
          <w:rFonts w:ascii="Calibri" w:hAnsi="Calibri"/>
          <w:b/>
          <w:sz w:val="28"/>
          <w:szCs w:val="28"/>
        </w:rPr>
        <w:t>Project Outline</w:t>
      </w:r>
    </w:p>
    <w:p w14:paraId="35E54EC0" w14:textId="77777777" w:rsidR="00D95493" w:rsidRPr="00D95493" w:rsidRDefault="00D95493" w:rsidP="00D95493">
      <w:pPr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The project will contain the following major components:</w:t>
      </w:r>
    </w:p>
    <w:p w14:paraId="35E54EC1" w14:textId="77777777" w:rsidR="00D95493" w:rsidRDefault="00D95493" w:rsidP="00D95493">
      <w:pPr>
        <w:pStyle w:val="ListParagraph"/>
        <w:numPr>
          <w:ilvl w:val="0"/>
          <w:numId w:val="17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Entity-Relationship Diagram</w:t>
      </w:r>
    </w:p>
    <w:p w14:paraId="35E54EC3" w14:textId="77777777" w:rsidR="00D95493" w:rsidRPr="00D95493" w:rsidRDefault="00D95493" w:rsidP="00D95493">
      <w:pPr>
        <w:pStyle w:val="ListParagraph"/>
        <w:numPr>
          <w:ilvl w:val="0"/>
          <w:numId w:val="17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Table Implementation</w:t>
      </w:r>
    </w:p>
    <w:p w14:paraId="35E54EC4" w14:textId="77777777" w:rsidR="00D95493" w:rsidRPr="00D95493" w:rsidRDefault="00D95493" w:rsidP="00D95493">
      <w:pPr>
        <w:pStyle w:val="ListParagraph"/>
        <w:numPr>
          <w:ilvl w:val="0"/>
          <w:numId w:val="17"/>
        </w:numPr>
        <w:spacing w:after="200"/>
        <w:rPr>
          <w:rFonts w:ascii="Calibri" w:hAnsi="Calibri"/>
          <w:sz w:val="24"/>
          <w:szCs w:val="24"/>
        </w:rPr>
      </w:pPr>
      <w:r w:rsidRPr="00D95493">
        <w:rPr>
          <w:rFonts w:ascii="Calibri" w:hAnsi="Calibri"/>
          <w:sz w:val="24"/>
          <w:szCs w:val="24"/>
        </w:rPr>
        <w:t>Queries</w:t>
      </w:r>
    </w:p>
    <w:p w14:paraId="35E54EC7" w14:textId="77777777" w:rsidR="00845945" w:rsidRDefault="00D95493" w:rsidP="00D95493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 w:rsidRPr="00321E79">
        <w:rPr>
          <w:sz w:val="24"/>
          <w:szCs w:val="24"/>
        </w:rPr>
        <w:br w:type="page"/>
      </w:r>
    </w:p>
    <w:p w14:paraId="35E54EC8" w14:textId="5E6E4AC6" w:rsidR="00A36796" w:rsidRPr="00A36796" w:rsidRDefault="00000000" w:rsidP="00A36796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4078206"/>
          <w:placeholder>
            <w:docPart w:val="F1A0904C683E49D690DE8B776D60BFA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A6C8D">
            <w:rPr>
              <w:smallCaps w:val="0"/>
            </w:rPr>
            <w:t>MySQL Project</w:t>
          </w:r>
        </w:sdtContent>
      </w:sdt>
    </w:p>
    <w:p w14:paraId="35E54ECB" w14:textId="198DC4C4" w:rsidR="001F3AC0" w:rsidRDefault="00A36796" w:rsidP="00B86049">
      <w:pPr>
        <w:pStyle w:val="NoSpacing"/>
        <w:spacing w:after="240"/>
        <w:jc w:val="center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E</w:t>
      </w:r>
      <w:r w:rsidR="00745B69">
        <w:rPr>
          <w:rFonts w:ascii="Calibri" w:hAnsi="Calibri" w:cstheme="minorHAnsi"/>
          <w:color w:val="auto"/>
          <w:sz w:val="44"/>
          <w:szCs w:val="44"/>
        </w:rPr>
        <w:t>ntity-Relationship</w:t>
      </w:r>
      <w:r>
        <w:rPr>
          <w:rFonts w:ascii="Calibri" w:hAnsi="Calibri" w:cstheme="minorHAnsi"/>
          <w:color w:val="auto"/>
          <w:sz w:val="44"/>
          <w:szCs w:val="44"/>
        </w:rPr>
        <w:t xml:space="preserve"> Diagram</w:t>
      </w:r>
    </w:p>
    <w:p w14:paraId="05200233" w14:textId="77777777" w:rsidR="00B86049" w:rsidRDefault="00B86049" w:rsidP="00B86049">
      <w:pPr>
        <w:pStyle w:val="NoSpacing"/>
        <w:spacing w:after="240"/>
        <w:jc w:val="center"/>
        <w:rPr>
          <w:rFonts w:ascii="Calibri" w:hAnsi="Calibri" w:cstheme="minorHAnsi"/>
          <w:color w:val="auto"/>
          <w:sz w:val="44"/>
          <w:szCs w:val="44"/>
        </w:rPr>
      </w:pPr>
    </w:p>
    <w:p w14:paraId="35E54ECC" w14:textId="211FFC05" w:rsidR="001F3AC0" w:rsidRDefault="00B86049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63141924" wp14:editId="2DF13512">
            <wp:extent cx="5943600" cy="5106035"/>
            <wp:effectExtent l="0" t="0" r="0" b="0"/>
            <wp:docPr id="108368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91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AC0">
        <w:rPr>
          <w:rFonts w:ascii="Calibri" w:hAnsi="Calibri" w:cstheme="minorHAnsi"/>
          <w:color w:val="auto"/>
          <w:sz w:val="44"/>
          <w:szCs w:val="44"/>
        </w:rPr>
        <w:br w:type="page"/>
      </w:r>
    </w:p>
    <w:p w14:paraId="35E54ECD" w14:textId="004CB92F" w:rsidR="00D95493" w:rsidRDefault="0015507C" w:rsidP="001F3AC0">
      <w:pPr>
        <w:pStyle w:val="Title"/>
      </w:pPr>
      <w:r>
        <w:lastRenderedPageBreak/>
        <w:t>Tables</w:t>
      </w:r>
    </w:p>
    <w:p w14:paraId="35E54ECE" w14:textId="24914985" w:rsidR="001F3AC0" w:rsidRDefault="008D53E9" w:rsidP="00D95493">
      <w:pPr>
        <w:pStyle w:val="NoSpacing"/>
        <w:jc w:val="center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Table Implementation</w:t>
      </w:r>
    </w:p>
    <w:p w14:paraId="14C13EC3" w14:textId="13C182E5" w:rsidR="00727E01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Office</w:t>
      </w:r>
    </w:p>
    <w:p w14:paraId="35E54ECF" w14:textId="307AECB1" w:rsidR="001F3AC0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76D70309" wp14:editId="198EA7CD">
            <wp:extent cx="4700827" cy="1666875"/>
            <wp:effectExtent l="0" t="0" r="5080" b="0"/>
            <wp:docPr id="223765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654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952" cy="16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58F0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66F17C46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35E54ED1" w14:textId="7C4FD68F" w:rsidR="001F3AC0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Customer</w:t>
      </w:r>
    </w:p>
    <w:p w14:paraId="4878E735" w14:textId="6DE9F4C3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435FBE3F" wp14:editId="7EC8C3D2">
            <wp:extent cx="6410468" cy="1133475"/>
            <wp:effectExtent l="0" t="0" r="9525" b="0"/>
            <wp:docPr id="96597882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8829" name="Picture 1" descr="A screenshot of a phone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2600" cy="1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576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2D639E30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09498855" w14:textId="051C653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Car</w:t>
      </w:r>
    </w:p>
    <w:p w14:paraId="4C03C393" w14:textId="22FB6831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21D8EBEE" wp14:editId="223D4A55">
            <wp:extent cx="5117080" cy="1752600"/>
            <wp:effectExtent l="0" t="0" r="7620" b="0"/>
            <wp:docPr id="167783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61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1126" cy="17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8472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6407E7BD" w14:textId="6ED5A0FA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lastRenderedPageBreak/>
        <w:t>Office_has_Customer</w:t>
      </w:r>
    </w:p>
    <w:p w14:paraId="593D7BA1" w14:textId="299B2915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4083C4C6" wp14:editId="19030D71">
            <wp:extent cx="1943100" cy="2586594"/>
            <wp:effectExtent l="0" t="0" r="0" b="4445"/>
            <wp:docPr id="159830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58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6684" cy="25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F3A8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78C5D991" w14:textId="551754AF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Customer_Car_Rental</w:t>
      </w:r>
    </w:p>
    <w:p w14:paraId="78111F37" w14:textId="40D242A2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5D531ECF" wp14:editId="1AEF7074">
            <wp:extent cx="3301103" cy="1609725"/>
            <wp:effectExtent l="0" t="0" r="0" b="0"/>
            <wp:docPr id="62185661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6611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659" cy="16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F1F2" w14:textId="77777777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</w:p>
    <w:p w14:paraId="4D7C8A05" w14:textId="4A6AFD21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Insurance</w:t>
      </w:r>
    </w:p>
    <w:p w14:paraId="4488E3ED" w14:textId="3F1613DD" w:rsidR="00B86049" w:rsidRDefault="00B86049" w:rsidP="00B86049">
      <w:pPr>
        <w:pStyle w:val="NoSpacing"/>
        <w:rPr>
          <w:rFonts w:ascii="Calibri" w:hAnsi="Calibri" w:cstheme="minorHAnsi"/>
          <w:color w:val="auto"/>
          <w:sz w:val="44"/>
          <w:szCs w:val="44"/>
        </w:rPr>
      </w:pPr>
      <w:r>
        <w:rPr>
          <w:noProof/>
        </w:rPr>
        <w:drawing>
          <wp:inline distT="0" distB="0" distL="0" distR="0" wp14:anchorId="4D04E2DF" wp14:editId="446ED36B">
            <wp:extent cx="5147393" cy="1581150"/>
            <wp:effectExtent l="0" t="0" r="0" b="0"/>
            <wp:docPr id="12195134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346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0795" cy="15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4ED2" w14:textId="706C784B" w:rsidR="00A36796" w:rsidRPr="00A36796" w:rsidRDefault="00A36796" w:rsidP="001F3AC0">
      <w:pPr>
        <w:pStyle w:val="Title"/>
      </w:pPr>
      <w:r>
        <w:rPr>
          <w:rFonts w:ascii="Calibri" w:hAnsi="Calibri" w:cstheme="minorHAnsi"/>
          <w:color w:val="auto"/>
          <w:sz w:val="44"/>
          <w:szCs w:val="44"/>
        </w:rPr>
        <w:br w:type="page"/>
      </w:r>
      <w:sdt>
        <w:sdtPr>
          <w:alias w:val="Title"/>
          <w:tag w:val="Title"/>
          <w:id w:val="1042059846"/>
          <w:placeholder>
            <w:docPart w:val="758FFD2CD6E8477BAE14E741545CAB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DA6C8D">
            <w:t>MySQL Project</w:t>
          </w:r>
        </w:sdtContent>
      </w:sdt>
    </w:p>
    <w:p w14:paraId="35E54ED3" w14:textId="77777777" w:rsidR="00A36796" w:rsidRPr="00A36796" w:rsidRDefault="00A36796" w:rsidP="00A36796">
      <w:pPr>
        <w:pStyle w:val="NoSpacing"/>
        <w:jc w:val="center"/>
        <w:rPr>
          <w:rFonts w:ascii="Calibri" w:hAnsi="Calibri" w:cstheme="minorHAnsi"/>
          <w:color w:val="auto"/>
          <w:sz w:val="44"/>
          <w:szCs w:val="44"/>
        </w:rPr>
      </w:pPr>
      <w:r w:rsidRPr="00A36796">
        <w:rPr>
          <w:rFonts w:ascii="Calibri" w:hAnsi="Calibri" w:cstheme="minorHAnsi"/>
          <w:color w:val="auto"/>
          <w:sz w:val="44"/>
          <w:szCs w:val="44"/>
        </w:rPr>
        <w:t>Query Implementation</w:t>
      </w:r>
    </w:p>
    <w:p w14:paraId="35E54ED4" w14:textId="77777777" w:rsidR="00A36796" w:rsidRDefault="00A36796" w:rsidP="00A36796">
      <w:pPr>
        <w:pStyle w:val="Heading3"/>
        <w:spacing w:before="0" w:after="0" w:line="480" w:lineRule="auto"/>
      </w:pPr>
    </w:p>
    <w:p w14:paraId="35E54ED5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1</w:t>
      </w:r>
    </w:p>
    <w:p w14:paraId="35E54ED6" w14:textId="0DF1C248" w:rsidR="00A36796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all customers who live in either “Lawrenceville” or “North East.”</w:t>
      </w:r>
    </w:p>
    <w:p w14:paraId="35E54ED7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2</w:t>
      </w:r>
    </w:p>
    <w:p w14:paraId="35E54ED8" w14:textId="37A69D6A" w:rsidR="00A36796" w:rsidRPr="00DF0A45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customers whose first name starts with “S” or “B.”</w:t>
      </w:r>
    </w:p>
    <w:p w14:paraId="35E54ED9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3</w:t>
      </w:r>
    </w:p>
    <w:p w14:paraId="35E54EDA" w14:textId="0155122B" w:rsidR="00A36796" w:rsidRPr="00DF0A45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cars which have a stock between 5 and 10.</w:t>
      </w:r>
    </w:p>
    <w:p w14:paraId="35E54EDB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4</w:t>
      </w:r>
    </w:p>
    <w:p w14:paraId="35E54EDC" w14:textId="6D8E2602" w:rsidR="00A36796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customers names and their associated rental car make and model.</w:t>
      </w:r>
    </w:p>
    <w:p w14:paraId="35E54EDD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5</w:t>
      </w:r>
    </w:p>
    <w:p w14:paraId="35E54EDE" w14:textId="31DC5AA4" w:rsidR="00A36796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the total cost of each insurance plan including a $10 convenience fee.</w:t>
      </w:r>
    </w:p>
    <w:p w14:paraId="35E54EDF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6</w:t>
      </w:r>
    </w:p>
    <w:p w14:paraId="35E54EE0" w14:textId="4168B554" w:rsidR="00A36796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the number of cars each office has.</w:t>
      </w:r>
    </w:p>
    <w:p w14:paraId="35E54EE1" w14:textId="77777777"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7</w:t>
      </w:r>
    </w:p>
    <w:p w14:paraId="35E54EE2" w14:textId="0EB6E9C6" w:rsidR="00A36796" w:rsidRDefault="004B1B03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Lists customers who have rented a car from an office in Georgia.</w:t>
      </w:r>
    </w:p>
    <w:p w14:paraId="35E54EE3" w14:textId="77777777" w:rsidR="00A36796" w:rsidRPr="00DF0A45" w:rsidRDefault="00A36796" w:rsidP="00A36796">
      <w:pPr>
        <w:spacing w:after="0" w:line="480" w:lineRule="auto"/>
        <w:ind w:left="360"/>
        <w:rPr>
          <w:rFonts w:ascii="Calibri" w:hAnsi="Calibri"/>
          <w:sz w:val="24"/>
          <w:szCs w:val="24"/>
        </w:rPr>
      </w:pPr>
    </w:p>
    <w:p w14:paraId="35E54EF8" w14:textId="6BE4D506" w:rsidR="002265AD" w:rsidRPr="008C4A2E" w:rsidRDefault="002265AD" w:rsidP="008C4A2E">
      <w:pPr>
        <w:spacing w:after="200"/>
        <w:rPr>
          <w:rFonts w:ascii="Calibri" w:hAnsi="Calibri"/>
          <w:sz w:val="24"/>
          <w:szCs w:val="24"/>
        </w:rPr>
      </w:pPr>
    </w:p>
    <w:sectPr w:rsidR="002265AD" w:rsidRPr="008C4A2E" w:rsidSect="006348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903D" w14:textId="77777777" w:rsidR="009070AF" w:rsidRDefault="009070AF">
      <w:pPr>
        <w:spacing w:after="0" w:line="240" w:lineRule="auto"/>
      </w:pPr>
      <w:r>
        <w:separator/>
      </w:r>
    </w:p>
  </w:endnote>
  <w:endnote w:type="continuationSeparator" w:id="0">
    <w:p w14:paraId="4D8FA91C" w14:textId="77777777" w:rsidR="009070AF" w:rsidRDefault="009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HG創英ﾌﾟﾚｾﾞﾝｽE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7" w14:textId="77777777" w:rsidR="003E105C" w:rsidRDefault="003E10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35E54F0C" wp14:editId="35E54F0D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54F24" w14:textId="0A2419A3" w:rsidR="003E105C" w:rsidRDefault="00000000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E6E2DC10C5C04BEDB9C5580AFB5C413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DA6C8D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MySQL Project</w:t>
                              </w:r>
                            </w:sdtContent>
                          </w:sdt>
                          <w:r w:rsidR="003E105C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31B88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Bereket Takiso</w:t>
                              </w:r>
                            </w:sdtContent>
                          </w:sdt>
                          <w:r w:rsidR="003E105C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5E54F0C"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" o:allowincell="f" filled="f" stroked="f">
              <v:textbox style="layout-flow:vertical;mso-layout-flow-alt:bottom-to-top" inset=",,8.64pt,10.8pt">
                <w:txbxContent>
                  <w:p w14:paraId="35E54F24" w14:textId="0A2419A3" w:rsidR="003E105C" w:rsidRDefault="00000000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E6E2DC10C5C04BEDB9C5580AFB5C413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DA6C8D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MySQL Project</w:t>
                        </w:r>
                      </w:sdtContent>
                    </w:sdt>
                    <w:r w:rsidR="003E105C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E31B88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Bereket Takiso</w:t>
                        </w:r>
                      </w:sdtContent>
                    </w:sdt>
                    <w:r w:rsidR="003E105C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35E54F0E" wp14:editId="35E54F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0415" cy="9432290"/>
              <wp:effectExtent l="8890" t="9525" r="13970" b="698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0415" cy="943229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851EA5C" id="AutoShape 24" o:spid="_x0000_s1026" style="position:absolute;margin-left:0;margin-top:0;width:561.45pt;height:742.7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35E54F10" wp14:editId="35E54F1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54F25" w14:textId="77777777" w:rsidR="003E105C" w:rsidRDefault="003E105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34860" w:rsidRPr="0063486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5E54F10"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DjQJxx/gEAAPYDAAAOAAAAAAAAAAAAAAAAAC4C&#10;AABkcnMvZTJvRG9jLnhtbFBLAQItABQABgAIAAAAIQAD9wbc2AAAAAMBAAAPAAAAAAAAAAAAAAAA&#10;AFgEAABkcnMvZG93bnJldi54bWxQSwUGAAAAAAQABADzAAAAXQUAAAAA&#10;" o:allowincell="f" fillcolor="#d34817 [3204]" stroked="f">
              <v:textbox inset="0,0,0,0">
                <w:txbxContent>
                  <w:p w14:paraId="35E54F25" w14:textId="77777777" w:rsidR="003E105C" w:rsidRDefault="003E105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34860" w:rsidRPr="0063486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8" w14:textId="77777777" w:rsidR="003E105C" w:rsidRDefault="003E105C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5E54F12" wp14:editId="35E54F13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54F26" w14:textId="3C0E718C" w:rsidR="003E105C" w:rsidRDefault="00000000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DA6C8D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MySQL Project</w:t>
                              </w:r>
                            </w:sdtContent>
                          </w:sdt>
                          <w:r w:rsidR="003E105C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31B88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Bereket Takiso</w:t>
                              </w:r>
                            </w:sdtContent>
                          </w:sdt>
                          <w:r w:rsidR="003E105C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5E54F12"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" o:allowincell="f" filled="f" stroked="f">
              <v:textbox style="layout-flow:vertical;mso-layout-flow-alt:bottom-to-top" inset=",,8.64pt,10.8pt">
                <w:txbxContent>
                  <w:p w14:paraId="35E54F26" w14:textId="3C0E718C" w:rsidR="003E105C" w:rsidRDefault="00000000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DA6C8D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MySQL Project</w:t>
                        </w:r>
                      </w:sdtContent>
                    </w:sdt>
                    <w:r w:rsidR="003E105C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E31B88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Bereket Takiso</w:t>
                        </w:r>
                      </w:sdtContent>
                    </w:sdt>
                    <w:r w:rsidR="003E105C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5E54F14" wp14:editId="35E54F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0415" cy="9432290"/>
              <wp:effectExtent l="8890" t="9525" r="1397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0415" cy="943229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09A2487" id="AutoShape 20" o:spid="_x0000_s1026" style="position:absolute;margin-left:0;margin-top:0;width:561.45pt;height:742.7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5E54F16" wp14:editId="35E54F1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54F27" w14:textId="77777777" w:rsidR="003E105C" w:rsidRDefault="003E105C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053DE" w:rsidRPr="00A053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5E54F16"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" o:allowincell="f" fillcolor="#d34817 [3204]" stroked="f">
              <v:textbox inset="0,0,0,0">
                <w:txbxContent>
                  <w:p w14:paraId="35E54F27" w14:textId="77777777" w:rsidR="003E105C" w:rsidRDefault="003E105C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053DE" w:rsidRPr="00A053D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5E54F09" w14:textId="77777777" w:rsidR="003E105C" w:rsidRDefault="003E105C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B" w14:textId="77777777" w:rsidR="00634860" w:rsidRDefault="00634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A103" w14:textId="77777777" w:rsidR="009070AF" w:rsidRDefault="009070AF">
      <w:pPr>
        <w:spacing w:after="0" w:line="240" w:lineRule="auto"/>
      </w:pPr>
      <w:r>
        <w:separator/>
      </w:r>
    </w:p>
  </w:footnote>
  <w:footnote w:type="continuationSeparator" w:id="0">
    <w:p w14:paraId="69695DD7" w14:textId="77777777" w:rsidR="009070AF" w:rsidRDefault="009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5" w14:textId="77777777" w:rsidR="00634860" w:rsidRDefault="00634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6" w14:textId="77777777" w:rsidR="00634860" w:rsidRDefault="006348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4F0A" w14:textId="77777777" w:rsidR="00634860" w:rsidRDefault="00634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61A3D4D"/>
    <w:multiLevelType w:val="hybridMultilevel"/>
    <w:tmpl w:val="0C2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14FD3"/>
    <w:multiLevelType w:val="hybridMultilevel"/>
    <w:tmpl w:val="0B00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942">
    <w:abstractNumId w:val="4"/>
  </w:num>
  <w:num w:numId="2" w16cid:durableId="775096457">
    <w:abstractNumId w:val="4"/>
  </w:num>
  <w:num w:numId="3" w16cid:durableId="91636238">
    <w:abstractNumId w:val="3"/>
  </w:num>
  <w:num w:numId="4" w16cid:durableId="1167204891">
    <w:abstractNumId w:val="3"/>
  </w:num>
  <w:num w:numId="5" w16cid:durableId="565605011">
    <w:abstractNumId w:val="2"/>
  </w:num>
  <w:num w:numId="6" w16cid:durableId="1519395041">
    <w:abstractNumId w:val="2"/>
  </w:num>
  <w:num w:numId="7" w16cid:durableId="1580796343">
    <w:abstractNumId w:val="1"/>
  </w:num>
  <w:num w:numId="8" w16cid:durableId="1095443552">
    <w:abstractNumId w:val="1"/>
  </w:num>
  <w:num w:numId="9" w16cid:durableId="1036389142">
    <w:abstractNumId w:val="0"/>
  </w:num>
  <w:num w:numId="10" w16cid:durableId="835222020">
    <w:abstractNumId w:val="0"/>
  </w:num>
  <w:num w:numId="11" w16cid:durableId="216672480">
    <w:abstractNumId w:val="4"/>
  </w:num>
  <w:num w:numId="12" w16cid:durableId="1074619091">
    <w:abstractNumId w:val="3"/>
  </w:num>
  <w:num w:numId="13" w16cid:durableId="1308440877">
    <w:abstractNumId w:val="2"/>
  </w:num>
  <w:num w:numId="14" w16cid:durableId="399180652">
    <w:abstractNumId w:val="1"/>
  </w:num>
  <w:num w:numId="15" w16cid:durableId="217132300">
    <w:abstractNumId w:val="0"/>
  </w:num>
  <w:num w:numId="16" w16cid:durableId="809513521">
    <w:abstractNumId w:val="6"/>
  </w:num>
  <w:num w:numId="17" w16cid:durableId="266231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2D"/>
    <w:rsid w:val="00004DC4"/>
    <w:rsid w:val="00076563"/>
    <w:rsid w:val="000A3CE8"/>
    <w:rsid w:val="000E29DE"/>
    <w:rsid w:val="000E5793"/>
    <w:rsid w:val="0014640B"/>
    <w:rsid w:val="00151A6C"/>
    <w:rsid w:val="00153ABD"/>
    <w:rsid w:val="0015507C"/>
    <w:rsid w:val="00166B79"/>
    <w:rsid w:val="00187300"/>
    <w:rsid w:val="001906C9"/>
    <w:rsid w:val="001F3AC0"/>
    <w:rsid w:val="002265AD"/>
    <w:rsid w:val="00267C55"/>
    <w:rsid w:val="003103E3"/>
    <w:rsid w:val="003117D7"/>
    <w:rsid w:val="003733ED"/>
    <w:rsid w:val="0039690E"/>
    <w:rsid w:val="003E105C"/>
    <w:rsid w:val="003E474D"/>
    <w:rsid w:val="004006BF"/>
    <w:rsid w:val="00410A48"/>
    <w:rsid w:val="004B1B03"/>
    <w:rsid w:val="004E7B4E"/>
    <w:rsid w:val="005138AE"/>
    <w:rsid w:val="00592F15"/>
    <w:rsid w:val="005A6690"/>
    <w:rsid w:val="005D2758"/>
    <w:rsid w:val="00634860"/>
    <w:rsid w:val="006461C0"/>
    <w:rsid w:val="006F6789"/>
    <w:rsid w:val="007271AC"/>
    <w:rsid w:val="00727479"/>
    <w:rsid w:val="00727E01"/>
    <w:rsid w:val="00745B69"/>
    <w:rsid w:val="00770E3E"/>
    <w:rsid w:val="00782333"/>
    <w:rsid w:val="007B141C"/>
    <w:rsid w:val="0080752D"/>
    <w:rsid w:val="00820AB6"/>
    <w:rsid w:val="008308D7"/>
    <w:rsid w:val="00836EA1"/>
    <w:rsid w:val="00845945"/>
    <w:rsid w:val="00896780"/>
    <w:rsid w:val="008C4A2E"/>
    <w:rsid w:val="008D53E9"/>
    <w:rsid w:val="009070AF"/>
    <w:rsid w:val="009554AC"/>
    <w:rsid w:val="009B6829"/>
    <w:rsid w:val="009D43EF"/>
    <w:rsid w:val="00A053DE"/>
    <w:rsid w:val="00A36796"/>
    <w:rsid w:val="00A95999"/>
    <w:rsid w:val="00B027A9"/>
    <w:rsid w:val="00B8467D"/>
    <w:rsid w:val="00B86049"/>
    <w:rsid w:val="00BF78A2"/>
    <w:rsid w:val="00C25AEE"/>
    <w:rsid w:val="00CD0C1B"/>
    <w:rsid w:val="00CE6C48"/>
    <w:rsid w:val="00D95493"/>
    <w:rsid w:val="00DA5C83"/>
    <w:rsid w:val="00DA6C8D"/>
    <w:rsid w:val="00DC40BB"/>
    <w:rsid w:val="00DF0A45"/>
    <w:rsid w:val="00E1097E"/>
    <w:rsid w:val="00E31B88"/>
    <w:rsid w:val="00E32A8D"/>
    <w:rsid w:val="00EB4A65"/>
    <w:rsid w:val="00F02DDA"/>
    <w:rsid w:val="00F74E77"/>
    <w:rsid w:val="00F77AD1"/>
    <w:rsid w:val="00F87949"/>
    <w:rsid w:val="00FA60C3"/>
    <w:rsid w:val="00FC257C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5E54EB4"/>
  <w15:docId w15:val="{3D110AB4-465C-4D78-8307-97BF357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C3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C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60C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0C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0C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0C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60C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60C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60C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60C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C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0C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0C3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A60C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0C3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A60C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0C3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FA6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0C3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60C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C3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FA60C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FA60C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FA60C3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FA6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0C3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60C3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60C3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A60C3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A60C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A60C3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60C3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FA60C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FA60C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C3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FA60C3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FA60C3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FA60C3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FA60C3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FA60C3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FA60C3"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FA60C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A60C3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FA60C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A60C3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FA60C3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FA60C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FA60C3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FA60C3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FA60C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FA60C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FA60C3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3B1D1E6A014FF2928E85CD5BDCF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081B-46F6-4F3E-B74C-0B04CA10BE8B}"/>
      </w:docPartPr>
      <w:docPartBody>
        <w:p w:rsidR="00A87AA7" w:rsidRDefault="008674E7">
          <w:pPr>
            <w:pStyle w:val="383B1D1E6A014FF2928E85CD5BDCFE4A"/>
          </w:pPr>
          <w:r>
            <w:t>[Type the document title]</w:t>
          </w:r>
        </w:p>
      </w:docPartBody>
    </w:docPart>
    <w:docPart>
      <w:docPartPr>
        <w:name w:val="B8CA8CF55C464C69A363B658009AC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30EF-0A64-4C2F-96F9-6091654D95F5}"/>
      </w:docPartPr>
      <w:docPartBody>
        <w:p w:rsidR="00A87AA7" w:rsidRDefault="008674E7">
          <w:pPr>
            <w:pStyle w:val="B8CA8CF55C464C69A363B658009AC1C9"/>
          </w:pPr>
          <w:r>
            <w:rPr>
              <w:b/>
              <w:caps/>
              <w:color w:val="4472C4" w:themeColor="accent1"/>
            </w:rPr>
            <w:t>[Type the company name]</w:t>
          </w:r>
        </w:p>
      </w:docPartBody>
    </w:docPart>
    <w:docPart>
      <w:docPartPr>
        <w:name w:val="5E9B1B0F88304D159CDE7CEAE7551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D4844-AAA2-4DD5-8E5D-10EA8E99BBC1}"/>
      </w:docPartPr>
      <w:docPartBody>
        <w:p w:rsidR="00A87AA7" w:rsidRDefault="008674E7">
          <w:pPr>
            <w:pStyle w:val="5E9B1B0F88304D159CDE7CEAE7551AF8"/>
          </w:pPr>
          <w:r>
            <w:t>[Pick the date]</w:t>
          </w:r>
        </w:p>
      </w:docPartBody>
    </w:docPart>
    <w:docPart>
      <w:docPartPr>
        <w:name w:val="E6E2DC10C5C04BEDB9C5580AFB5C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CFC8-798E-484E-9D9B-8C061849AC77}"/>
      </w:docPartPr>
      <w:docPartBody>
        <w:p w:rsidR="00A87AA7" w:rsidRDefault="008674E7">
          <w:pPr>
            <w:pStyle w:val="E6E2DC10C5C04BEDB9C5580AFB5C4133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F1A0904C683E49D690DE8B776D60B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F005-DE90-46EC-8BDF-E3DE0FA70010}"/>
      </w:docPartPr>
      <w:docPartBody>
        <w:p w:rsidR="00A87AA7" w:rsidRDefault="008674E7" w:rsidP="008674E7">
          <w:pPr>
            <w:pStyle w:val="F1A0904C683E49D690DE8B776D60BFA1"/>
          </w:pPr>
          <w:r>
            <w:t>[Type the document title]</w:t>
          </w:r>
        </w:p>
      </w:docPartBody>
    </w:docPart>
    <w:docPart>
      <w:docPartPr>
        <w:name w:val="758FFD2CD6E8477BAE14E741545CA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2D95-95E1-414F-BCA0-786B64DF3BD8}"/>
      </w:docPartPr>
      <w:docPartBody>
        <w:p w:rsidR="00AB3C88" w:rsidRDefault="00A91C2D" w:rsidP="00A91C2D">
          <w:pPr>
            <w:pStyle w:val="758FFD2CD6E8477BAE14E741545CAB1C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HG創英ﾌﾟﾚｾﾞﾝｽEB"/>
    <w:panose1 w:val="00000000000000000000"/>
    <w:charset w:val="8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E7"/>
    <w:rsid w:val="000227E5"/>
    <w:rsid w:val="00180FDA"/>
    <w:rsid w:val="001C19A3"/>
    <w:rsid w:val="001D0075"/>
    <w:rsid w:val="00284C41"/>
    <w:rsid w:val="008674E7"/>
    <w:rsid w:val="008D2E16"/>
    <w:rsid w:val="00A87AA7"/>
    <w:rsid w:val="00A91C2D"/>
    <w:rsid w:val="00AB3C88"/>
    <w:rsid w:val="00AD26F6"/>
    <w:rsid w:val="00B409D7"/>
    <w:rsid w:val="00C84DA6"/>
    <w:rsid w:val="00CC0D94"/>
    <w:rsid w:val="00F7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A7"/>
  </w:style>
  <w:style w:type="paragraph" w:styleId="Heading1">
    <w:name w:val="heading 1"/>
    <w:basedOn w:val="Normal"/>
    <w:next w:val="Normal"/>
    <w:link w:val="Heading1Char"/>
    <w:uiPriority w:val="9"/>
    <w:qFormat/>
    <w:rsid w:val="00A87AA7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AA7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AA7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B1D1E6A014FF2928E85CD5BDCFE4A">
    <w:name w:val="383B1D1E6A014FF2928E85CD5BDCFE4A"/>
    <w:rsid w:val="00A87AA7"/>
  </w:style>
  <w:style w:type="character" w:customStyle="1" w:styleId="Heading1Char">
    <w:name w:val="Heading 1 Char"/>
    <w:basedOn w:val="DefaultParagraphFont"/>
    <w:link w:val="Heading1"/>
    <w:uiPriority w:val="9"/>
    <w:rsid w:val="00A87AA7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87AA7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7AA7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7AA7"/>
    <w:rPr>
      <w:color w:val="808080"/>
    </w:rPr>
  </w:style>
  <w:style w:type="paragraph" w:customStyle="1" w:styleId="B8CA8CF55C464C69A363B658009AC1C9">
    <w:name w:val="B8CA8CF55C464C69A363B658009AC1C9"/>
    <w:rsid w:val="00A87AA7"/>
  </w:style>
  <w:style w:type="paragraph" w:customStyle="1" w:styleId="5E9B1B0F88304D159CDE7CEAE7551AF8">
    <w:name w:val="5E9B1B0F88304D159CDE7CEAE7551AF8"/>
    <w:rsid w:val="00A87AA7"/>
  </w:style>
  <w:style w:type="paragraph" w:customStyle="1" w:styleId="E6E2DC10C5C04BEDB9C5580AFB5C4133">
    <w:name w:val="E6E2DC10C5C04BEDB9C5580AFB5C4133"/>
    <w:rsid w:val="00A87AA7"/>
  </w:style>
  <w:style w:type="paragraph" w:customStyle="1" w:styleId="F1A0904C683E49D690DE8B776D60BFA1">
    <w:name w:val="F1A0904C683E49D690DE8B776D60BFA1"/>
    <w:rsid w:val="008674E7"/>
  </w:style>
  <w:style w:type="paragraph" w:customStyle="1" w:styleId="758FFD2CD6E8477BAE14E741545CAB1C">
    <w:name w:val="758FFD2CD6E8477BAE14E741545CAB1C"/>
    <w:rsid w:val="00A91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Bereket Takiso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cec2cd-5597-4174-985a-1f15824d6dea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53180AF75C34FAB76CB67B46E614C" ma:contentTypeVersion="8" ma:contentTypeDescription="Create a new document." ma:contentTypeScope="" ma:versionID="769d1dc87febb352218ffca2d1ab8768">
  <xsd:schema xmlns:xsd="http://www.w3.org/2001/XMLSchema" xmlns:xs="http://www.w3.org/2001/XMLSchema" xmlns:p="http://schemas.microsoft.com/office/2006/metadata/properties" xmlns:ns3="8fcec2cd-5597-4174-985a-1f15824d6dea" targetNamespace="http://schemas.microsoft.com/office/2006/metadata/properties" ma:root="true" ma:fieldsID="3beffa32414d9496246a6bac7020a8d1" ns3:_="">
    <xsd:import namespace="8fcec2cd-5597-4174-985a-1f15824d6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ec2cd-5597-4174-985a-1f15824d6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D48C718A-366B-42C5-9B35-34E32CF6FFA0}">
  <ds:schemaRefs>
    <ds:schemaRef ds:uri="http://schemas.microsoft.com/office/2006/metadata/properties"/>
    <ds:schemaRef ds:uri="http://schemas.microsoft.com/office/infopath/2007/PartnerControls"/>
    <ds:schemaRef ds:uri="8fcec2cd-5597-4174-985a-1f15824d6dea"/>
  </ds:schemaRefs>
</ds:datastoreItem>
</file>

<file path=customXml/itemProps5.xml><?xml version="1.0" encoding="utf-8"?>
<ds:datastoreItem xmlns:ds="http://schemas.openxmlformats.org/officeDocument/2006/customXml" ds:itemID="{0FD6BFD5-7FFD-45DA-8F8D-BCFC63E00DB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180B310-CCC6-42A1-A540-04F26B974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ec2cd-5597-4174-985a-1f15824d6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8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 3200</vt:lpstr>
    </vt:vector>
  </TitlesOfParts>
  <Company> 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Project</dc:title>
  <dc:subject>Car Rental Service</dc:subject>
  <dc:creator>Christina Broussard</dc:creator>
  <cp:lastModifiedBy>Bereket Takiso</cp:lastModifiedBy>
  <cp:revision>5</cp:revision>
  <dcterms:created xsi:type="dcterms:W3CDTF">2023-11-14T21:01:00Z</dcterms:created>
  <dcterms:modified xsi:type="dcterms:W3CDTF">2023-12-13T16:14:00Z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0x010100D8153180AF75C34FAB76CB67B46E614C</vt:lpwstr>
  </property>
</Properties>
</file>